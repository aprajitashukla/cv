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7F" w:rsidRPr="0033797F" w:rsidRDefault="0010537F" w:rsidP="0010537F">
      <w:r w:rsidRPr="0033797F">
        <w:rPr>
          <w:rStyle w:val="TitleChar"/>
          <w:sz w:val="32"/>
          <w:szCs w:val="32"/>
        </w:rPr>
        <w:t>APRAJITA SHUKLA</w:t>
      </w:r>
      <w:r w:rsidRPr="0033797F">
        <w:rPr>
          <w:b/>
          <w:sz w:val="32"/>
          <w:szCs w:val="32"/>
        </w:rPr>
        <w:t xml:space="preserve"> </w:t>
      </w:r>
      <w:r w:rsidRPr="0033797F">
        <w:rPr>
          <w:b/>
          <w:sz w:val="14"/>
        </w:rPr>
        <w:t xml:space="preserve">   </w:t>
      </w:r>
      <w:r>
        <w:tab/>
      </w:r>
      <w:r>
        <w:tab/>
      </w:r>
      <w:r>
        <w:tab/>
        <w:t>(208)-391-</w:t>
      </w:r>
      <w:r w:rsidRPr="0033797F">
        <w:t>9680</w:t>
      </w:r>
      <w:r>
        <w:t xml:space="preserve"> | </w:t>
      </w:r>
      <w:r w:rsidRPr="0033797F">
        <w:t>aprajitashukla0407@gmail.com |</w:t>
      </w:r>
      <w:r>
        <w:t xml:space="preserve"> </w:t>
      </w:r>
      <w:r w:rsidRPr="0033797F">
        <w:t>Female 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 w:rsidRPr="0033797F">
        <w:rPr>
          <w:sz w:val="24"/>
          <w:szCs w:val="24"/>
        </w:rPr>
        <w:t>EDUCATIONAL QUALIFICATION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 w:rsidRPr="00A0402A">
        <w:rPr>
          <w:b/>
        </w:rPr>
        <w:t>Boise State University</w:t>
      </w:r>
      <w:r w:rsidRPr="00A0402A">
        <w:t>, Boise, ID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Aug 2016 – Present</w:t>
      </w:r>
    </w:p>
    <w:p w:rsidR="0010537F" w:rsidRDefault="0010537F" w:rsidP="0010537F">
      <w:pPr>
        <w:pStyle w:val="ListParagraph"/>
      </w:pPr>
      <w:r w:rsidRPr="00A0402A">
        <w:rPr>
          <w:b/>
        </w:rPr>
        <w:t>Master of Science – Computer Science (Data Science Track)</w:t>
      </w:r>
      <w:r>
        <w:tab/>
      </w:r>
      <w:r>
        <w:tab/>
        <w:t>GPA: 3.25 / 4.0</w:t>
      </w:r>
    </w:p>
    <w:p w:rsidR="0010537F" w:rsidRDefault="0010537F" w:rsidP="0010537F">
      <w:pPr>
        <w:pStyle w:val="ListParagraph"/>
      </w:pPr>
      <w:r w:rsidRPr="002A151F">
        <w:rPr>
          <w:u w:val="single"/>
        </w:rPr>
        <w:t>Relevant Coursework</w:t>
      </w:r>
      <w:r>
        <w:t xml:space="preserve"> – Introduction to Data Science with R, Natural Language Processing, Information Retrieval, Human Computer Interaction, Computer Architecture, Databases, Networks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 w:rsidRPr="00A0402A">
        <w:rPr>
          <w:b/>
        </w:rPr>
        <w:t>SRM University</w:t>
      </w:r>
      <w:r>
        <w:t>, Chennai, India</w:t>
      </w:r>
      <w:r>
        <w:tab/>
      </w:r>
      <w:r>
        <w:tab/>
      </w:r>
      <w:r>
        <w:tab/>
      </w:r>
      <w:r>
        <w:tab/>
      </w:r>
      <w:r>
        <w:tab/>
        <w:t xml:space="preserve">              Aug 2008 – May 2012</w:t>
      </w:r>
    </w:p>
    <w:p w:rsidR="0010537F" w:rsidRDefault="0010537F" w:rsidP="0010537F">
      <w:pPr>
        <w:pStyle w:val="ListParagraph"/>
      </w:pPr>
      <w:r>
        <w:rPr>
          <w:b/>
        </w:rPr>
        <w:t xml:space="preserve">Bachelor of Technology – Computer Science and Engineering                      </w:t>
      </w:r>
      <w:r w:rsidRPr="00A0402A">
        <w:t>GPA</w:t>
      </w:r>
      <w:r>
        <w:t>: 8.5 / 10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CS121: Java Programming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537F" w:rsidRDefault="0010537F" w:rsidP="0010537F">
      <w:pPr>
        <w:pStyle w:val="ListParagraph"/>
      </w:pPr>
      <w:r>
        <w:t>Teaching Assistant (Lead) with Dr. Jerry Fails and Professor Jim Conrad</w:t>
      </w:r>
      <w:r>
        <w:tab/>
        <w:t>Aug 2017 – Dec 2017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Improving Spoken dialogue Systems Using Machine learning and GUIs</w:t>
      </w:r>
      <w:r>
        <w:tab/>
        <w:t>Aug 2016 – Dec 2017</w:t>
      </w:r>
    </w:p>
    <w:p w:rsidR="0010537F" w:rsidRDefault="0010537F" w:rsidP="0010537F">
      <w:pPr>
        <w:pStyle w:val="ListParagraph"/>
      </w:pPr>
      <w:r>
        <w:t>Research Assistant with Dr. Casey Kennington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TECHNICAL SKILLS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Programming Languages and Libraries:</w:t>
      </w:r>
    </w:p>
    <w:p w:rsidR="0010537F" w:rsidRDefault="0010537F" w:rsidP="0010537F">
      <w:pPr>
        <w:pStyle w:val="ListParagraph"/>
      </w:pPr>
      <w:r>
        <w:t>Proficient: 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537F" w:rsidRDefault="0010537F" w:rsidP="0010537F">
      <w:pPr>
        <w:pStyle w:val="ListParagraph"/>
      </w:pPr>
      <w:r>
        <w:t xml:space="preserve">Familiar: C, Python, R, JavaScript, HTML, CSS, NLTK, </w:t>
      </w:r>
      <w:proofErr w:type="spellStart"/>
      <w:r>
        <w:t>GraphLab</w:t>
      </w:r>
      <w:proofErr w:type="spellEnd"/>
      <w:r>
        <w:t xml:space="preserve">, </w:t>
      </w:r>
      <w:proofErr w:type="spellStart"/>
      <w:r>
        <w:t>Tidytext</w:t>
      </w:r>
      <w:proofErr w:type="spellEnd"/>
      <w:r>
        <w:t xml:space="preserve">, </w:t>
      </w:r>
      <w:proofErr w:type="spellStart"/>
      <w:r>
        <w:t>dplyr</w:t>
      </w:r>
      <w:proofErr w:type="spellEnd"/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Software Tools:</w:t>
      </w:r>
    </w:p>
    <w:p w:rsidR="0010537F" w:rsidRDefault="0010537F" w:rsidP="0010537F">
      <w:pPr>
        <w:pStyle w:val="ListParagraph"/>
      </w:pPr>
      <w:r>
        <w:t xml:space="preserve">Eclipse, IntelliJ, Latex,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Android Studio, MS Office.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ACADEMIC PROJECTS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 xml:space="preserve">Predicting Sarcasm in Amazon Reviews using Python, R and </w:t>
      </w:r>
      <w:proofErr w:type="spellStart"/>
      <w:r>
        <w:t>GraphLabs</w:t>
      </w:r>
      <w:proofErr w:type="spellEnd"/>
      <w:r>
        <w:t xml:space="preserve"> library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Predicting the Stock market Trends in the future by analyzing past data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proofErr w:type="spellStart"/>
      <w:r>
        <w:t>UltaFit</w:t>
      </w:r>
      <w:proofErr w:type="spellEnd"/>
      <w:r>
        <w:t xml:space="preserve"> Fitbit gaming App for kids, in which kids exercise and make friends in order to win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Improved a digital personal assistant used to help find restaurants in Boise</w:t>
      </w:r>
    </w:p>
    <w:p w:rsidR="0010537F" w:rsidRDefault="0010537F" w:rsidP="0010537F">
      <w:pPr>
        <w:pStyle w:val="ListParagraph"/>
        <w:numPr>
          <w:ilvl w:val="0"/>
          <w:numId w:val="25"/>
        </w:numPr>
      </w:pPr>
      <w:r>
        <w:t>Designed RFID tollgate system for controlling traffic congestion and sending car theft alerts</w:t>
      </w:r>
    </w:p>
    <w:p w:rsidR="0010537F" w:rsidRPr="0033797F" w:rsidRDefault="0010537F" w:rsidP="0010537F">
      <w:pPr>
        <w:pStyle w:val="Title"/>
        <w:pBdr>
          <w:bottom w:val="single" w:sz="12" w:space="0" w:color="39A5B7" w:themeColor="accent1"/>
        </w:pBdr>
        <w:rPr>
          <w:sz w:val="24"/>
          <w:szCs w:val="24"/>
        </w:rPr>
      </w:pPr>
      <w:r>
        <w:rPr>
          <w:sz w:val="24"/>
          <w:szCs w:val="24"/>
        </w:rPr>
        <w:t>PUBLICATIONS, POSTERS AND CONFERENCES</w:t>
      </w:r>
    </w:p>
    <w:p w:rsidR="0010537F" w:rsidRPr="00A34EF1" w:rsidRDefault="0010537F" w:rsidP="0010537F">
      <w:pPr>
        <w:pStyle w:val="ListParagraph"/>
        <w:numPr>
          <w:ilvl w:val="0"/>
          <w:numId w:val="26"/>
        </w:numPr>
        <w:rPr>
          <w:sz w:val="20"/>
        </w:rPr>
      </w:pPr>
      <w:r w:rsidRPr="00A34EF1">
        <w:t>“A Graphical Digital Personal Assistant that Grounds and Learns Autonomously” - Dr. Casey Kennington &amp; Aprajita Shukla” has been accepted at the Human-Agent Interaction (HAI) Conference held in Oct 2017</w:t>
      </w:r>
    </w:p>
    <w:p w:rsidR="0010537F" w:rsidRPr="00A34EF1" w:rsidRDefault="0010537F" w:rsidP="0010537F">
      <w:pPr>
        <w:pStyle w:val="ListParagraph"/>
        <w:numPr>
          <w:ilvl w:val="0"/>
          <w:numId w:val="26"/>
        </w:numPr>
      </w:pPr>
      <w:r w:rsidRPr="00A34EF1">
        <w:t>Supporting Spoken Assistant Systems with a Graphical User Interface (GUI) that Signals Incremental Understanding and Prediction State. Presented at Boise St</w:t>
      </w:r>
      <w:r>
        <w:t>ate University Grad Showcase 2017</w:t>
      </w:r>
    </w:p>
    <w:p w:rsidR="0010537F" w:rsidRPr="00A34EF1" w:rsidRDefault="0010537F" w:rsidP="0010537F">
      <w:pPr>
        <w:pStyle w:val="ListParagraph"/>
        <w:numPr>
          <w:ilvl w:val="0"/>
          <w:numId w:val="26"/>
        </w:numPr>
        <w:rPr>
          <w:sz w:val="24"/>
        </w:rPr>
      </w:pPr>
      <w:r w:rsidRPr="00A34EF1">
        <w:t>Flexibility in providing clarification requests in personal assistants. Presented at the Grace Hopper Conference (GHC)</w:t>
      </w:r>
      <w:r>
        <w:t xml:space="preserve"> held in October 2017</w:t>
      </w:r>
    </w:p>
    <w:p w:rsidR="0010537F" w:rsidRPr="0033797F" w:rsidRDefault="0010537F" w:rsidP="0010537F">
      <w:pPr>
        <w:pStyle w:val="Heading2"/>
        <w:rPr>
          <w:caps w:val="0"/>
          <w:color w:val="2A7B88" w:themeColor="accent1" w:themeShade="BF"/>
          <w:sz w:val="28"/>
          <w:szCs w:val="32"/>
        </w:rPr>
      </w:pPr>
      <w:r w:rsidRPr="0033797F">
        <w:rPr>
          <w:caps w:val="0"/>
          <w:color w:val="2A7B88" w:themeColor="accent1" w:themeShade="BF"/>
          <w:sz w:val="28"/>
          <w:szCs w:val="32"/>
        </w:rPr>
        <w:t>Related projects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85"/>
        <w:gridCol w:w="1556"/>
        <w:gridCol w:w="6075"/>
        <w:gridCol w:w="1199"/>
      </w:tblGrid>
      <w:tr w:rsidR="0010537F" w:rsidRPr="0033797F" w:rsidTr="0058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0537F" w:rsidRPr="0033797F" w:rsidRDefault="0010537F" w:rsidP="00585E64">
            <w:pPr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</w:pPr>
            <w:r w:rsidRPr="0033797F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  <w:t>Degree</w:t>
            </w:r>
          </w:p>
        </w:tc>
        <w:tc>
          <w:tcPr>
            <w:tcW w:w="1553" w:type="dxa"/>
          </w:tcPr>
          <w:p w:rsidR="0010537F" w:rsidRPr="0033797F" w:rsidRDefault="0010537F" w:rsidP="00585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</w:pPr>
            <w:r w:rsidRPr="0033797F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  <w:t>Projects</w:t>
            </w:r>
          </w:p>
        </w:tc>
        <w:tc>
          <w:tcPr>
            <w:tcW w:w="6075" w:type="dxa"/>
          </w:tcPr>
          <w:p w:rsidR="0010537F" w:rsidRPr="0033797F" w:rsidRDefault="0010537F" w:rsidP="00585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</w:pPr>
            <w:r w:rsidRPr="0033797F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  <w:t>Description</w:t>
            </w:r>
          </w:p>
        </w:tc>
        <w:tc>
          <w:tcPr>
            <w:tcW w:w="1199" w:type="dxa"/>
          </w:tcPr>
          <w:p w:rsidR="0010537F" w:rsidRPr="0033797F" w:rsidRDefault="0010537F" w:rsidP="00585E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</w:pPr>
            <w:r w:rsidRPr="0033797F">
              <w:rPr>
                <w:rFonts w:asciiTheme="majorHAnsi" w:eastAsiaTheme="majorEastAsia" w:hAnsiTheme="majorHAnsi" w:cstheme="majorBidi"/>
                <w:b w:val="0"/>
                <w:bCs w:val="0"/>
                <w:caps/>
                <w:color w:val="262626" w:themeColor="text1" w:themeTint="D9"/>
                <w:sz w:val="24"/>
                <w:szCs w:val="26"/>
              </w:rPr>
              <w:t>Period</w:t>
            </w:r>
          </w:p>
        </w:tc>
      </w:tr>
      <w:tr w:rsidR="0010537F" w:rsidRPr="0033797F" w:rsidTr="00585E6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  <w:vAlign w:val="center"/>
          </w:tcPr>
          <w:p w:rsidR="0010537F" w:rsidRPr="0033797F" w:rsidRDefault="0010537F" w:rsidP="00585E64">
            <w:r w:rsidRPr="0033797F">
              <w:t>Masters</w:t>
            </w:r>
          </w:p>
        </w:tc>
        <w:tc>
          <w:tcPr>
            <w:tcW w:w="1553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Appointments</w:t>
            </w:r>
          </w:p>
        </w:tc>
        <w:tc>
          <w:tcPr>
            <w:tcW w:w="6075" w:type="dxa"/>
          </w:tcPr>
          <w:p w:rsidR="0010537F" w:rsidRPr="0033797F" w:rsidRDefault="0010537F" w:rsidP="00585E6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797F">
              <w:rPr>
                <w:b/>
                <w:sz w:val="20"/>
              </w:rPr>
              <w:t>Graduate Research Assistant, Boise State University</w:t>
            </w:r>
            <w:r w:rsidRPr="0033797F">
              <w:rPr>
                <w:sz w:val="20"/>
              </w:rPr>
              <w:t xml:space="preserve">: Developed a conversational grounding mechanism in a personal assistant -  </w:t>
            </w:r>
            <w:proofErr w:type="spellStart"/>
            <w:r w:rsidRPr="0033797F">
              <w:rPr>
                <w:sz w:val="20"/>
              </w:rPr>
              <w:t>amBrOISEa</w:t>
            </w:r>
            <w:proofErr w:type="spellEnd"/>
            <w:r w:rsidRPr="0033797F">
              <w:rPr>
                <w:sz w:val="20"/>
              </w:rPr>
              <w:t xml:space="preserve"> </w:t>
            </w:r>
            <w:r w:rsidRPr="0033797F">
              <w:rPr>
                <w:sz w:val="20"/>
              </w:rPr>
              <w:br/>
            </w:r>
            <w:r w:rsidRPr="0033797F">
              <w:rPr>
                <w:sz w:val="20"/>
              </w:rPr>
              <w:lastRenderedPageBreak/>
              <w:t>The mechanism supports in finding places of significance like restaurants, parks and bus station in a particular area</w:t>
            </w:r>
          </w:p>
          <w:p w:rsidR="0010537F" w:rsidRPr="0033797F" w:rsidRDefault="0010537F" w:rsidP="00585E6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797F">
              <w:rPr>
                <w:sz w:val="20"/>
              </w:rPr>
              <w:t>Graduate Teaching Assistant, Boise State University (Java Programming)</w:t>
            </w:r>
          </w:p>
        </w:tc>
        <w:tc>
          <w:tcPr>
            <w:tcW w:w="1199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lastRenderedPageBreak/>
              <w:t>August-2016</w:t>
            </w:r>
          </w:p>
        </w:tc>
      </w:tr>
      <w:tr w:rsidR="0010537F" w:rsidRPr="0033797F" w:rsidTr="00585E6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:rsidR="0010537F" w:rsidRPr="0033797F" w:rsidRDefault="0010537F" w:rsidP="00585E64"/>
        </w:tc>
        <w:tc>
          <w:tcPr>
            <w:tcW w:w="1553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5" w:type="dxa"/>
          </w:tcPr>
          <w:p w:rsidR="0010537F" w:rsidRPr="0033797F" w:rsidRDefault="0010537F" w:rsidP="00585E6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99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Oct-2017</w:t>
            </w:r>
          </w:p>
        </w:tc>
      </w:tr>
      <w:tr w:rsidR="0010537F" w:rsidRPr="0033797F" w:rsidTr="00585E6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:rsidR="0010537F" w:rsidRPr="0033797F" w:rsidRDefault="0010537F" w:rsidP="00585E64"/>
        </w:tc>
        <w:tc>
          <w:tcPr>
            <w:tcW w:w="1553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5" w:type="dxa"/>
          </w:tcPr>
          <w:p w:rsidR="0010537F" w:rsidRPr="0033797F" w:rsidRDefault="0010537F" w:rsidP="00585E6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99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Aug-2016 to Oct-2017</w:t>
            </w:r>
          </w:p>
        </w:tc>
      </w:tr>
      <w:tr w:rsidR="0010537F" w:rsidRPr="0033797F" w:rsidTr="00585E64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:rsidR="0010537F" w:rsidRPr="0033797F" w:rsidRDefault="0010537F" w:rsidP="00585E64"/>
        </w:tc>
        <w:tc>
          <w:tcPr>
            <w:tcW w:w="1553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Posters</w:t>
            </w:r>
          </w:p>
        </w:tc>
        <w:tc>
          <w:tcPr>
            <w:tcW w:w="6075" w:type="dxa"/>
          </w:tcPr>
          <w:p w:rsidR="0010537F" w:rsidRPr="0033797F" w:rsidRDefault="0010537F" w:rsidP="00585E6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797F">
              <w:rPr>
                <w:sz w:val="20"/>
              </w:rPr>
              <w:t xml:space="preserve">Supporting Spoken Assistant Systems with a Graphical User Interface (GUI) that Signals </w:t>
            </w:r>
            <w:r w:rsidRPr="0033797F">
              <w:rPr>
                <w:b/>
                <w:sz w:val="20"/>
              </w:rPr>
              <w:t>Incremental Understanding and Prediction State</w:t>
            </w:r>
          </w:p>
          <w:p w:rsidR="0010537F" w:rsidRPr="0033797F" w:rsidRDefault="0010537F" w:rsidP="00585E6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3797F">
              <w:rPr>
                <w:sz w:val="20"/>
              </w:rPr>
              <w:t>Flexibility in providing clarification requests in personal assistants. Presented at the Grace Hopper Conference (GHC)</w:t>
            </w:r>
          </w:p>
        </w:tc>
        <w:tc>
          <w:tcPr>
            <w:tcW w:w="1199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 xml:space="preserve">Aug-2017 </w:t>
            </w:r>
          </w:p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Oct-2017</w:t>
            </w:r>
          </w:p>
        </w:tc>
      </w:tr>
      <w:tr w:rsidR="0010537F" w:rsidRPr="0033797F" w:rsidTr="00585E6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10537F" w:rsidRPr="0033797F" w:rsidRDefault="0010537F" w:rsidP="00585E64"/>
        </w:tc>
        <w:tc>
          <w:tcPr>
            <w:tcW w:w="1553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75" w:type="dxa"/>
          </w:tcPr>
          <w:p w:rsidR="0010537F" w:rsidRPr="0033797F" w:rsidRDefault="0010537F" w:rsidP="00585E64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99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0537F" w:rsidRPr="0033797F" w:rsidRDefault="0010537F" w:rsidP="0010537F">
      <w:pPr>
        <w:pStyle w:val="Heading2"/>
      </w:pPr>
    </w:p>
    <w:p w:rsidR="0010537F" w:rsidRPr="0033797F" w:rsidRDefault="0010537F" w:rsidP="0010537F">
      <w:pPr>
        <w:pStyle w:val="Heading2"/>
        <w:rPr>
          <w:caps w:val="0"/>
          <w:color w:val="2A7B88" w:themeColor="accent1" w:themeShade="BF"/>
          <w:sz w:val="28"/>
          <w:szCs w:val="32"/>
        </w:rPr>
      </w:pPr>
      <w:r w:rsidRPr="0033797F">
        <w:rPr>
          <w:caps w:val="0"/>
          <w:color w:val="2A7B88" w:themeColor="accent1" w:themeShade="BF"/>
          <w:sz w:val="28"/>
          <w:szCs w:val="32"/>
        </w:rPr>
        <w:t>Position of Responsibility</w:t>
      </w:r>
    </w:p>
    <w:tbl>
      <w:tblPr>
        <w:tblStyle w:val="GridTable1Light-Accent1"/>
        <w:tblW w:w="9985" w:type="dxa"/>
        <w:tblLook w:val="04A0" w:firstRow="1" w:lastRow="0" w:firstColumn="1" w:lastColumn="0" w:noHBand="0" w:noVBand="1"/>
      </w:tblPr>
      <w:tblGrid>
        <w:gridCol w:w="3325"/>
        <w:gridCol w:w="5400"/>
        <w:gridCol w:w="1260"/>
      </w:tblGrid>
      <w:tr w:rsidR="0010537F" w:rsidRPr="0033797F" w:rsidTr="00585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10537F" w:rsidRPr="0033797F" w:rsidRDefault="0010537F" w:rsidP="00585E64">
            <w:pPr>
              <w:rPr>
                <w:b w:val="0"/>
              </w:rPr>
            </w:pPr>
            <w:r w:rsidRPr="0033797F">
              <w:rPr>
                <w:b w:val="0"/>
              </w:rPr>
              <w:t>DEGREE</w:t>
            </w:r>
          </w:p>
        </w:tc>
        <w:tc>
          <w:tcPr>
            <w:tcW w:w="5400" w:type="dxa"/>
          </w:tcPr>
          <w:p w:rsidR="0010537F" w:rsidRPr="0033797F" w:rsidRDefault="0010537F" w:rsidP="00585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3797F">
              <w:rPr>
                <w:b w:val="0"/>
              </w:rPr>
              <w:t>POSITION</w:t>
            </w:r>
          </w:p>
        </w:tc>
        <w:tc>
          <w:tcPr>
            <w:tcW w:w="1260" w:type="dxa"/>
          </w:tcPr>
          <w:p w:rsidR="0010537F" w:rsidRPr="0033797F" w:rsidRDefault="0010537F" w:rsidP="00585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3797F">
              <w:rPr>
                <w:b w:val="0"/>
              </w:rPr>
              <w:t>PERIOD</w:t>
            </w:r>
          </w:p>
        </w:tc>
      </w:tr>
      <w:tr w:rsidR="0010537F" w:rsidRPr="0033797F" w:rsidTr="0058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Merge w:val="restart"/>
            <w:vAlign w:val="center"/>
          </w:tcPr>
          <w:p w:rsidR="0010537F" w:rsidRPr="0033797F" w:rsidRDefault="0010537F" w:rsidP="00585E64">
            <w:r w:rsidRPr="0033797F">
              <w:t>Masters</w:t>
            </w:r>
          </w:p>
        </w:tc>
        <w:tc>
          <w:tcPr>
            <w:tcW w:w="5400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Member of the ACM-W Club</w:t>
            </w:r>
          </w:p>
        </w:tc>
        <w:tc>
          <w:tcPr>
            <w:tcW w:w="1260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Since Aug ‘16</w:t>
            </w:r>
          </w:p>
        </w:tc>
      </w:tr>
      <w:tr w:rsidR="0010537F" w:rsidRPr="0033797F" w:rsidTr="0058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Merge/>
          </w:tcPr>
          <w:p w:rsidR="0010537F" w:rsidRPr="0033797F" w:rsidRDefault="0010537F" w:rsidP="00585E64"/>
        </w:tc>
        <w:tc>
          <w:tcPr>
            <w:tcW w:w="5400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Member of the BSU-SLIM team</w:t>
            </w:r>
          </w:p>
        </w:tc>
        <w:tc>
          <w:tcPr>
            <w:tcW w:w="1260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Since Aug ‘16</w:t>
            </w:r>
          </w:p>
        </w:tc>
      </w:tr>
      <w:tr w:rsidR="0010537F" w:rsidRPr="0033797F" w:rsidTr="0058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:rsidR="0010537F" w:rsidRPr="0033797F" w:rsidRDefault="0010537F" w:rsidP="00585E64">
            <w:proofErr w:type="spellStart"/>
            <w:r w:rsidRPr="0033797F">
              <w:t>B.Tech</w:t>
            </w:r>
            <w:proofErr w:type="spellEnd"/>
          </w:p>
        </w:tc>
        <w:tc>
          <w:tcPr>
            <w:tcW w:w="5400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Committee Member And Organizer For Various Events In University’s Technical And Cultural Fests</w:t>
            </w:r>
          </w:p>
        </w:tc>
        <w:tc>
          <w:tcPr>
            <w:tcW w:w="1260" w:type="dxa"/>
          </w:tcPr>
          <w:p w:rsidR="0010537F" w:rsidRPr="0033797F" w:rsidRDefault="0010537F" w:rsidP="00585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97F">
              <w:t>2008-12</w:t>
            </w:r>
          </w:p>
        </w:tc>
      </w:tr>
    </w:tbl>
    <w:p w:rsidR="0010537F" w:rsidRPr="0033797F" w:rsidRDefault="0010537F" w:rsidP="0010537F">
      <w:pPr>
        <w:pStyle w:val="ListBullet"/>
        <w:numPr>
          <w:ilvl w:val="0"/>
          <w:numId w:val="0"/>
        </w:numPr>
      </w:pPr>
    </w:p>
    <w:p w:rsidR="001B29CF" w:rsidRPr="0010537F" w:rsidRDefault="001B29CF" w:rsidP="0010537F">
      <w:bookmarkStart w:id="0" w:name="_GoBack"/>
      <w:bookmarkEnd w:id="0"/>
    </w:p>
    <w:sectPr w:rsidR="001B29CF" w:rsidRPr="0010537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7C" w:rsidRDefault="004D327C">
      <w:pPr>
        <w:spacing w:after="0"/>
      </w:pPr>
      <w:r>
        <w:separator/>
      </w:r>
    </w:p>
  </w:endnote>
  <w:endnote w:type="continuationSeparator" w:id="0">
    <w:p w:rsidR="004D327C" w:rsidRDefault="004D32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0537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7C" w:rsidRDefault="004D327C">
      <w:pPr>
        <w:spacing w:after="0"/>
      </w:pPr>
      <w:r>
        <w:separator/>
      </w:r>
    </w:p>
  </w:footnote>
  <w:footnote w:type="continuationSeparator" w:id="0">
    <w:p w:rsidR="004D327C" w:rsidRDefault="004D32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1A4A59"/>
    <w:multiLevelType w:val="hybridMultilevel"/>
    <w:tmpl w:val="0B90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14021"/>
    <w:multiLevelType w:val="hybridMultilevel"/>
    <w:tmpl w:val="4E6E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1"/>
  </w:num>
  <w:num w:numId="25">
    <w:abstractNumId w:val="16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3D"/>
    <w:rsid w:val="00053C2C"/>
    <w:rsid w:val="000A4F59"/>
    <w:rsid w:val="000F63AE"/>
    <w:rsid w:val="0010537F"/>
    <w:rsid w:val="00127241"/>
    <w:rsid w:val="00141A4C"/>
    <w:rsid w:val="001B29CF"/>
    <w:rsid w:val="0028220F"/>
    <w:rsid w:val="002B507A"/>
    <w:rsid w:val="00356C14"/>
    <w:rsid w:val="00384AEC"/>
    <w:rsid w:val="00386A42"/>
    <w:rsid w:val="003A0405"/>
    <w:rsid w:val="003B0CFD"/>
    <w:rsid w:val="004D327C"/>
    <w:rsid w:val="00516534"/>
    <w:rsid w:val="005776D6"/>
    <w:rsid w:val="005A4278"/>
    <w:rsid w:val="00603007"/>
    <w:rsid w:val="00617B26"/>
    <w:rsid w:val="006270A9"/>
    <w:rsid w:val="00661C75"/>
    <w:rsid w:val="00675956"/>
    <w:rsid w:val="00681034"/>
    <w:rsid w:val="006F06A5"/>
    <w:rsid w:val="00816216"/>
    <w:rsid w:val="0087734B"/>
    <w:rsid w:val="008901E8"/>
    <w:rsid w:val="008D623D"/>
    <w:rsid w:val="009D5933"/>
    <w:rsid w:val="00A7654B"/>
    <w:rsid w:val="00B82591"/>
    <w:rsid w:val="00BC7B01"/>
    <w:rsid w:val="00BD768D"/>
    <w:rsid w:val="00C440DE"/>
    <w:rsid w:val="00C46CDF"/>
    <w:rsid w:val="00C57FC1"/>
    <w:rsid w:val="00C61F8E"/>
    <w:rsid w:val="00C77806"/>
    <w:rsid w:val="00E83E4B"/>
    <w:rsid w:val="00F01DD6"/>
    <w:rsid w:val="00F553A2"/>
    <w:rsid w:val="00F80B52"/>
    <w:rsid w:val="00F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5641FA-5C71-4665-8E83-C110EE27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37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0F63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57F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60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rajitaShukl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AF2DE-E54D-43BE-80F9-0E0B43CD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Aprajita Shukla</dc:creator>
  <cp:keywords/>
  <cp:lastModifiedBy>Aprajita Shukla</cp:lastModifiedBy>
  <cp:revision>4</cp:revision>
  <dcterms:created xsi:type="dcterms:W3CDTF">2017-12-30T16:11:00Z</dcterms:created>
  <dcterms:modified xsi:type="dcterms:W3CDTF">2018-01-11T04:17:00Z</dcterms:modified>
  <cp:version/>
</cp:coreProperties>
</file>